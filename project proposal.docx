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46E55" w14:textId="25FBEF9B" w:rsidR="00E94641" w:rsidRDefault="00EB60D2" w:rsidP="00EB60D2">
      <w:pPr>
        <w:jc w:val="center"/>
      </w:pPr>
      <w:r>
        <w:t>15-112 project proposal</w:t>
      </w:r>
    </w:p>
    <w:p w14:paraId="4D23D444" w14:textId="2D64E0BC" w:rsidR="00EB60D2" w:rsidRDefault="005A650F" w:rsidP="00EB60D2">
      <w:r>
        <w:t>*</w:t>
      </w:r>
      <w:r w:rsidR="00EB60D2">
        <w:t>Project description:</w:t>
      </w:r>
    </w:p>
    <w:p w14:paraId="0D8097A0" w14:textId="02BA8D7C" w:rsidR="00EB60D2" w:rsidRDefault="00EB60D2" w:rsidP="00EB60D2">
      <w:r>
        <w:tab/>
      </w:r>
      <w:r w:rsidR="00100363">
        <w:t>-</w:t>
      </w:r>
      <w:r>
        <w:t>Name: chess with AI</w:t>
      </w:r>
    </w:p>
    <w:p w14:paraId="35811EFE" w14:textId="49D277C8" w:rsidR="00EB60D2" w:rsidRDefault="00EB60D2" w:rsidP="00EB60D2">
      <w:r>
        <w:tab/>
      </w:r>
      <w:r w:rsidR="00100363">
        <w:t>-</w:t>
      </w:r>
      <w:r>
        <w:t xml:space="preserve">In this project I will create a chess game that enables two players to play against each </w:t>
      </w:r>
      <w:r>
        <w:tab/>
      </w:r>
    </w:p>
    <w:p w14:paraId="6B3AB6F3" w14:textId="3E667E8B" w:rsidR="00EB60D2" w:rsidRDefault="00EB60D2" w:rsidP="00EB60D2">
      <w:r>
        <w:tab/>
        <w:t>Other and allows player to play against a bot using AI</w:t>
      </w:r>
    </w:p>
    <w:p w14:paraId="7D11802C" w14:textId="236F1B7C" w:rsidR="00DA02EC" w:rsidRDefault="00DA02EC" w:rsidP="00EB60D2"/>
    <w:p w14:paraId="787E357E" w14:textId="05FA8C90" w:rsidR="00DA02EC" w:rsidRDefault="005A650F" w:rsidP="00EB60D2">
      <w:r>
        <w:t xml:space="preserve">* </w:t>
      </w:r>
      <w:r w:rsidR="00DA02EC">
        <w:t>Competitive analysis:</w:t>
      </w:r>
    </w:p>
    <w:p w14:paraId="66319DF3" w14:textId="5A04BC59" w:rsidR="00DA02EC" w:rsidRDefault="00DA02EC" w:rsidP="00100363">
      <w:pPr>
        <w:ind w:left="720"/>
      </w:pPr>
      <w:r>
        <w:t>There are multiple chess projects that implement a chess game but without an AI, in my project, I will create a chess project that includes a proper chess engine and an AI, adding to this, the chess game will include auxiliary options like undoing a move.</w:t>
      </w:r>
    </w:p>
    <w:p w14:paraId="182E138A" w14:textId="3AB04CE1" w:rsidR="00DA02EC" w:rsidRDefault="00DA02EC" w:rsidP="00EB60D2"/>
    <w:p w14:paraId="188232FA" w14:textId="5EC5BEDF" w:rsidR="00DA02EC" w:rsidRDefault="005A650F" w:rsidP="00EB60D2">
      <w:r>
        <w:t>*</w:t>
      </w:r>
      <w:r w:rsidR="00DA02EC">
        <w:t>Structural plan:</w:t>
      </w:r>
    </w:p>
    <w:p w14:paraId="4700E0FB" w14:textId="517EAA41" w:rsidR="00DA02EC" w:rsidRDefault="00DA02EC" w:rsidP="00EB60D2">
      <w:r>
        <w:tab/>
        <w:t>This project has three main features:</w:t>
      </w:r>
    </w:p>
    <w:p w14:paraId="0356569C" w14:textId="14A6C8C7" w:rsidR="00DA02EC" w:rsidRDefault="00DA02EC" w:rsidP="00DA02EC">
      <w:pPr>
        <w:pStyle w:val="ListParagraph"/>
        <w:numPr>
          <w:ilvl w:val="0"/>
          <w:numId w:val="15"/>
        </w:numPr>
      </w:pPr>
      <w:r>
        <w:t xml:space="preserve">The chess engine </w:t>
      </w:r>
    </w:p>
    <w:p w14:paraId="5D7142AC" w14:textId="76F7FFB5" w:rsidR="00DA02EC" w:rsidRDefault="00DA02EC" w:rsidP="00DA02EC">
      <w:pPr>
        <w:pStyle w:val="ListParagraph"/>
        <w:numPr>
          <w:ilvl w:val="0"/>
          <w:numId w:val="15"/>
        </w:numPr>
      </w:pPr>
      <w:r>
        <w:t>The chess GUI</w:t>
      </w:r>
    </w:p>
    <w:p w14:paraId="2319C3C8" w14:textId="76470E56" w:rsidR="00DA02EC" w:rsidRDefault="00DA02EC" w:rsidP="00DA02EC">
      <w:pPr>
        <w:pStyle w:val="ListParagraph"/>
        <w:numPr>
          <w:ilvl w:val="0"/>
          <w:numId w:val="15"/>
        </w:numPr>
      </w:pPr>
      <w:r>
        <w:t>The bot AI</w:t>
      </w:r>
    </w:p>
    <w:p w14:paraId="1EFDF5ED" w14:textId="620C8879" w:rsidR="00DA02EC" w:rsidRDefault="00DA02EC" w:rsidP="00DA02EC">
      <w:pPr>
        <w:ind w:left="720"/>
      </w:pPr>
      <w:r>
        <w:t>The chess engine will be written as backend in a separate file and it will be used to create the GUI, the AI will be implemented in the GUI file.</w:t>
      </w:r>
    </w:p>
    <w:p w14:paraId="4FE85C75" w14:textId="77777777" w:rsidR="006F370E" w:rsidRDefault="006F370E" w:rsidP="006F370E"/>
    <w:p w14:paraId="3E90545C" w14:textId="348A50C8" w:rsidR="006F370E" w:rsidRDefault="005A650F" w:rsidP="006F370E">
      <w:r>
        <w:t>*</w:t>
      </w:r>
      <w:r w:rsidR="006F370E">
        <w:t>Algorithmic Plan:</w:t>
      </w:r>
    </w:p>
    <w:p w14:paraId="6FBFF9A0" w14:textId="2A4A142B" w:rsidR="006F370E" w:rsidRDefault="006F370E" w:rsidP="006F370E">
      <w:pPr>
        <w:pStyle w:val="ListParagraph"/>
        <w:numPr>
          <w:ilvl w:val="0"/>
          <w:numId w:val="16"/>
        </w:numPr>
      </w:pPr>
      <w:r>
        <w:t>The chess plate is going to be represented as a 2D list, pieces will be represented by two letters and will move on this 2D list</w:t>
      </w:r>
    </w:p>
    <w:p w14:paraId="543B1DB8" w14:textId="206C78F7" w:rsidR="006F370E" w:rsidRDefault="006F370E" w:rsidP="006F370E">
      <w:pPr>
        <w:pStyle w:val="ListParagraph"/>
        <w:numPr>
          <w:ilvl w:val="0"/>
          <w:numId w:val="16"/>
        </w:numPr>
      </w:pPr>
      <w:r>
        <w:lastRenderedPageBreak/>
        <w:t>A move action will be triggered by clicking on a square, the name and the location of the clicked piece will be stored into a list, the next click will represent the location that the player wants the piece to be in, which will also be stored into a list. These moves will be reflected on the 2D chess board list and hence shown on the GUI.</w:t>
      </w:r>
    </w:p>
    <w:p w14:paraId="7C696814" w14:textId="246D5C24" w:rsidR="006F370E" w:rsidRDefault="006F370E" w:rsidP="006F370E">
      <w:pPr>
        <w:pStyle w:val="ListParagraph"/>
        <w:numPr>
          <w:ilvl w:val="0"/>
          <w:numId w:val="16"/>
        </w:numPr>
      </w:pPr>
      <w:r>
        <w:t xml:space="preserve">The log of the moves will be used to implement features like </w:t>
      </w:r>
      <w:r w:rsidR="00596C71">
        <w:t>undoing moves, maybe provide bad moves a player made or create a report on the game.</w:t>
      </w:r>
    </w:p>
    <w:p w14:paraId="1EE76AB8" w14:textId="19D8F202" w:rsidR="006F370E" w:rsidRDefault="006F370E" w:rsidP="006F370E">
      <w:pPr>
        <w:pStyle w:val="ListParagraph"/>
        <w:numPr>
          <w:ilvl w:val="0"/>
          <w:numId w:val="16"/>
        </w:numPr>
      </w:pPr>
      <w:r>
        <w:t xml:space="preserve">The GUI will consist of images of chess pieces and a board created using pygames </w:t>
      </w:r>
    </w:p>
    <w:p w14:paraId="32C8E94E" w14:textId="12749D49" w:rsidR="006F370E" w:rsidRDefault="006F370E" w:rsidP="006F370E">
      <w:pPr>
        <w:pStyle w:val="ListParagraph"/>
        <w:numPr>
          <w:ilvl w:val="0"/>
          <w:numId w:val="16"/>
        </w:numPr>
      </w:pPr>
      <w:r>
        <w:t>For the AI I will use the minimax and the alpha-beta algorithm, these will be implemented after the whole chess engine is done</w:t>
      </w:r>
    </w:p>
    <w:p w14:paraId="1EC2A295" w14:textId="199BC7C2" w:rsidR="00596C71" w:rsidRDefault="00596C71" w:rsidP="00596C71"/>
    <w:p w14:paraId="084B0AE3" w14:textId="61DE0127" w:rsidR="00596C71" w:rsidRDefault="005A650F" w:rsidP="00596C71">
      <w:r>
        <w:t>*</w:t>
      </w:r>
      <w:r w:rsidR="00596C71">
        <w:t>Timeline plan:</w:t>
      </w:r>
    </w:p>
    <w:p w14:paraId="3AF41B63" w14:textId="2AB04DCE" w:rsidR="00596C71" w:rsidRDefault="00596C71" w:rsidP="00596C71">
      <w:pPr>
        <w:pStyle w:val="ListParagraph"/>
        <w:numPr>
          <w:ilvl w:val="0"/>
          <w:numId w:val="16"/>
        </w:numPr>
      </w:pPr>
      <w:r>
        <w:t>TP1: set the code basics and start the GUI and the Chess engine</w:t>
      </w:r>
    </w:p>
    <w:p w14:paraId="48A5A84F" w14:textId="2AEEC62C" w:rsidR="00596C71" w:rsidRDefault="00596C71" w:rsidP="00596C71">
      <w:pPr>
        <w:pStyle w:val="ListParagraph"/>
        <w:numPr>
          <w:ilvl w:val="0"/>
          <w:numId w:val="16"/>
        </w:numPr>
      </w:pPr>
      <w:r>
        <w:t>TP2: be done with the chess engine and the GUI, and started working on the AI</w:t>
      </w:r>
    </w:p>
    <w:p w14:paraId="25354FDE" w14:textId="7E3883C5" w:rsidR="00596C71" w:rsidRDefault="00596C71" w:rsidP="00596C71">
      <w:pPr>
        <w:pStyle w:val="ListParagraph"/>
        <w:numPr>
          <w:ilvl w:val="0"/>
          <w:numId w:val="16"/>
        </w:numPr>
      </w:pPr>
      <w:r>
        <w:t>TP3: be done with the project, add final features</w:t>
      </w:r>
    </w:p>
    <w:p w14:paraId="5924180C" w14:textId="5BF79DC0" w:rsidR="00596C71" w:rsidRDefault="00596C71" w:rsidP="00596C71"/>
    <w:p w14:paraId="456BC669" w14:textId="16C4368E" w:rsidR="00596C71" w:rsidRDefault="005A650F" w:rsidP="00596C71">
      <w:r>
        <w:t>*</w:t>
      </w:r>
      <w:r w:rsidR="00596C71">
        <w:t>Version control plan:</w:t>
      </w:r>
    </w:p>
    <w:p w14:paraId="16265354" w14:textId="22EF37C7" w:rsidR="00596C71" w:rsidRDefault="00596C71" w:rsidP="00596C71">
      <w:pPr>
        <w:pStyle w:val="ListParagraph"/>
        <w:numPr>
          <w:ilvl w:val="0"/>
          <w:numId w:val="16"/>
        </w:numPr>
      </w:pPr>
      <w:r>
        <w:t>The code is uploaded to github and updated after every session of work.</w:t>
      </w:r>
    </w:p>
    <w:p w14:paraId="4773E47E" w14:textId="006D91B9" w:rsidR="00596C71" w:rsidRDefault="005A650F" w:rsidP="00596C71">
      <w:r>
        <w:t>*</w:t>
      </w:r>
      <w:r w:rsidR="00596C71">
        <w:t>Module list:</w:t>
      </w:r>
    </w:p>
    <w:p w14:paraId="586E7E68" w14:textId="0EEFE02D" w:rsidR="00596C71" w:rsidRDefault="00596C71" w:rsidP="00596C71">
      <w:pPr>
        <w:pStyle w:val="ListParagraph"/>
        <w:numPr>
          <w:ilvl w:val="0"/>
          <w:numId w:val="16"/>
        </w:numPr>
      </w:pPr>
      <w:r>
        <w:t>Pygames</w:t>
      </w:r>
    </w:p>
    <w:p w14:paraId="4E7EAC86" w14:textId="77777777" w:rsidR="006F370E" w:rsidRDefault="006F370E" w:rsidP="006F370E">
      <w:pPr>
        <w:pStyle w:val="ListParagraph"/>
        <w:ind w:left="1080"/>
      </w:pPr>
    </w:p>
    <w:p w14:paraId="259B8F14" w14:textId="77777777" w:rsidR="006F370E" w:rsidRDefault="006F370E" w:rsidP="006F370E"/>
    <w:p w14:paraId="46F87494" w14:textId="449D1A5F" w:rsidR="00EB60D2" w:rsidRDefault="00EB60D2" w:rsidP="00EB60D2">
      <w:r>
        <w:tab/>
      </w:r>
    </w:p>
    <w:sectPr w:rsidR="00EB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5B54C37"/>
    <w:multiLevelType w:val="hybridMultilevel"/>
    <w:tmpl w:val="DF6E020A"/>
    <w:lvl w:ilvl="0" w:tplc="490E1B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F4B6A5B"/>
    <w:multiLevelType w:val="hybridMultilevel"/>
    <w:tmpl w:val="E54AD3CA"/>
    <w:lvl w:ilvl="0" w:tplc="1C1844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D2"/>
    <w:rsid w:val="000005E5"/>
    <w:rsid w:val="00100363"/>
    <w:rsid w:val="00180517"/>
    <w:rsid w:val="00442B3C"/>
    <w:rsid w:val="00596C71"/>
    <w:rsid w:val="005A650F"/>
    <w:rsid w:val="006F370E"/>
    <w:rsid w:val="00D87780"/>
    <w:rsid w:val="00DA02EC"/>
    <w:rsid w:val="00E94641"/>
    <w:rsid w:val="00E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85D5"/>
  <w15:chartTrackingRefBased/>
  <w15:docId w15:val="{9C41C384-0E07-4F5C-B0E4-F0EC26A0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DA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bde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53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aabde</dc:creator>
  <cp:lastModifiedBy>Abdelrahman Abdelnaby</cp:lastModifiedBy>
  <cp:revision>4</cp:revision>
  <dcterms:created xsi:type="dcterms:W3CDTF">2020-11-17T13:03:00Z</dcterms:created>
  <dcterms:modified xsi:type="dcterms:W3CDTF">2020-11-17T14:46:00Z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